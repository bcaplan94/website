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A109D" w14:textId="77777777" w:rsidR="00F015DE" w:rsidRDefault="000D6A9F">
      <w:pPr>
        <w:pStyle w:val="Heading1"/>
      </w:pPr>
      <w:r>
        <w:t>Summary</w:t>
      </w:r>
    </w:p>
    <w:p w14:paraId="202C34C6" w14:textId="420670F8" w:rsidR="00F015DE" w:rsidRDefault="000D7C53">
      <w:pPr>
        <w:pStyle w:val="BodyText"/>
      </w:pPr>
      <w:r>
        <w:rPr>
          <w:color w:val="000000"/>
          <w:lang w:bidi="en-US"/>
        </w:rPr>
        <w:t xml:space="preserve"> I am a hard worker and quick learner with the ability to pick up a new </w:t>
      </w:r>
      <w:r w:rsidR="0051260A">
        <w:rPr>
          <w:color w:val="000000"/>
          <w:lang w:bidi="en-US"/>
        </w:rPr>
        <w:t>progra</w:t>
      </w:r>
      <w:r>
        <w:rPr>
          <w:color w:val="000000"/>
          <w:lang w:bidi="en-US"/>
        </w:rPr>
        <w:t xml:space="preserve">ming language extremely quick. I think creatively and outside </w:t>
      </w:r>
      <w:r w:rsidR="00360C0A">
        <w:rPr>
          <w:color w:val="000000"/>
          <w:lang w:bidi="en-US"/>
        </w:rPr>
        <w:t>the box helping me solve problems either in</w:t>
      </w:r>
      <w:r>
        <w:rPr>
          <w:color w:val="000000"/>
          <w:lang w:bidi="en-US"/>
        </w:rPr>
        <w:t xml:space="preserve"> programing </w:t>
      </w:r>
      <w:r w:rsidR="00360C0A">
        <w:rPr>
          <w:color w:val="000000"/>
          <w:lang w:bidi="en-US"/>
        </w:rPr>
        <w:t xml:space="preserve">or with </w:t>
      </w:r>
      <w:r>
        <w:rPr>
          <w:color w:val="000000"/>
          <w:lang w:bidi="en-US"/>
        </w:rPr>
        <w:t>technology in general.</w:t>
      </w:r>
    </w:p>
    <w:p w14:paraId="5AF14C52" w14:textId="77777777" w:rsidR="00F015DE" w:rsidRDefault="00084DF5">
      <w:pPr>
        <w:pStyle w:val="Heading1"/>
      </w:pPr>
      <w:r>
        <w:t>Education</w:t>
      </w:r>
    </w:p>
    <w:p w14:paraId="7609CF0F" w14:textId="77777777" w:rsidR="00F015DE" w:rsidRDefault="00467F85">
      <w:pPr>
        <w:pStyle w:val="Heading2"/>
      </w:pPr>
      <w:sdt>
        <w:sdtPr>
          <w:id w:val="9459739"/>
          <w:placeholder>
            <w:docPart w:val="BAF36F12B7220644AF33130EAC13EB6D"/>
          </w:placeholder>
        </w:sdtPr>
        <w:sdtEndPr/>
        <w:sdtContent>
          <w:r w:rsidR="000D6A9F">
            <w:t xml:space="preserve">University of Colorado – Colorado Springs, CO </w:t>
          </w:r>
        </w:sdtContent>
      </w:sdt>
      <w:r w:rsidR="000201D0">
        <w:tab/>
      </w:r>
      <w:r w:rsidR="000D6A9F">
        <w:t xml:space="preserve">August 2013- May </w:t>
      </w:r>
      <w:r w:rsidR="00084DF5">
        <w:t>2017</w:t>
      </w:r>
    </w:p>
    <w:sdt>
      <w:sdtPr>
        <w:id w:val="9459741"/>
        <w:placeholder>
          <w:docPart w:val="41840E29D9AC8A479029CEE1352C6894"/>
        </w:placeholder>
      </w:sdtPr>
      <w:sdtEndPr/>
      <w:sdtContent>
        <w:p w14:paraId="71597A84" w14:textId="77777777" w:rsidR="00084DF5" w:rsidRDefault="000D6A9F" w:rsidP="00084DF5">
          <w:pPr>
            <w:pStyle w:val="BodyText"/>
            <w:tabs>
              <w:tab w:val="left" w:pos="4640"/>
            </w:tabs>
          </w:pPr>
          <w:r>
            <w:t>Computer Science</w:t>
          </w:r>
          <w:r w:rsidR="002E41C5">
            <w:t xml:space="preserve"> Major // </w:t>
          </w:r>
          <w:r w:rsidR="00FB362B">
            <w:t>Math Minor</w:t>
          </w:r>
          <w:r w:rsidR="002E41C5">
            <w:t xml:space="preserve"> // </w:t>
          </w:r>
          <w:r w:rsidR="00FB362B">
            <w:t>Economics Minor</w:t>
          </w:r>
          <w:r w:rsidR="00084DF5">
            <w:tab/>
          </w:r>
        </w:p>
        <w:p w14:paraId="10BE14C4" w14:textId="77777777" w:rsidR="00084DF5" w:rsidRDefault="00300443" w:rsidP="00084DF5">
          <w:pPr>
            <w:pStyle w:val="BodyText"/>
            <w:tabs>
              <w:tab w:val="left" w:pos="4640"/>
            </w:tabs>
          </w:pPr>
          <w:r>
            <w:t>Cumulative GPA - 3.7</w:t>
          </w:r>
        </w:p>
      </w:sdtContent>
    </w:sdt>
    <w:p w14:paraId="672F4B96" w14:textId="77777777" w:rsidR="00F015DE" w:rsidRDefault="00084DF5" w:rsidP="00084DF5">
      <w:pPr>
        <w:pStyle w:val="BodyText"/>
        <w:tabs>
          <w:tab w:val="left" w:pos="4640"/>
        </w:tabs>
      </w:pPr>
      <w:r>
        <w:t xml:space="preserve"> Major(CS) GPA –</w:t>
      </w:r>
      <w:r w:rsidR="003A3C38">
        <w:t xml:space="preserve"> 3.8</w:t>
      </w:r>
    </w:p>
    <w:p w14:paraId="64B90FBD" w14:textId="37FA8416" w:rsidR="00757738" w:rsidRDefault="00757738" w:rsidP="00084DF5">
      <w:pPr>
        <w:pStyle w:val="BodyText"/>
        <w:tabs>
          <w:tab w:val="left" w:pos="4640"/>
        </w:tabs>
      </w:pPr>
      <w:r>
        <w:t>Courses(CS) –</w:t>
      </w:r>
      <w:r w:rsidR="0051260A">
        <w:t xml:space="preserve"> Programing with C/Unix/Java, Data Structures, Object Oriented Programing with C++, Computer ethics, </w:t>
      </w:r>
      <w:r w:rsidR="00F72233">
        <w:t xml:space="preserve">Operating Systems, Computer Security, </w:t>
      </w:r>
      <w:r w:rsidR="0051260A">
        <w:t>Concept of Programing languages, Software Engineering, Database Systems, Computer Networks</w:t>
      </w:r>
      <w:r>
        <w:t xml:space="preserve"> Computability, Automata, Formal Language, Design and Analysis of Algorithms, Comp</w:t>
      </w:r>
      <w:r w:rsidR="0051260A">
        <w:t>uter Architecture</w:t>
      </w:r>
    </w:p>
    <w:p w14:paraId="1C73B607" w14:textId="77777777" w:rsidR="00F015DE" w:rsidRDefault="000201D0">
      <w:pPr>
        <w:pStyle w:val="Heading1"/>
      </w:pPr>
      <w:r>
        <w:t>E</w:t>
      </w:r>
      <w:r w:rsidR="00084DF5">
        <w:t>xperience</w:t>
      </w:r>
    </w:p>
    <w:sdt>
      <w:sdtPr>
        <w:rPr>
          <w:rFonts w:asciiTheme="minorHAnsi" w:eastAsiaTheme="minorEastAsia" w:hAnsiTheme="minorHAnsi" w:cstheme="minorBidi"/>
          <w:b w:val="0"/>
          <w:bCs w:val="0"/>
          <w:color w:val="auto"/>
          <w:szCs w:val="22"/>
        </w:rPr>
        <w:id w:val="9459748"/>
        <w:placeholder>
          <w:docPart w:val="22E5DC1704F3804389FC3299D287BCEC"/>
        </w:placeholder>
      </w:sdtPr>
      <w:sdtEndPr/>
      <w:sdtContent>
        <w:p w14:paraId="7FF09772" w14:textId="3987BC0A" w:rsidR="00F72233" w:rsidRDefault="00467F85" w:rsidP="00F72233">
          <w:pPr>
            <w:pStyle w:val="Heading2"/>
            <w:tabs>
              <w:tab w:val="left" w:pos="4820"/>
            </w:tabs>
          </w:pPr>
          <w:sdt>
            <w:sdtPr>
              <w:id w:val="1388761459"/>
              <w:placeholder>
                <w:docPart w:val="8DF1C633C82F074B95A0D946B31E7C1F"/>
              </w:placeholder>
            </w:sdtPr>
            <w:sdtEndPr/>
            <w:sdtContent>
              <w:r w:rsidR="00F72233">
                <w:t>Boeing –Colorado Springs, CO</w:t>
              </w:r>
            </w:sdtContent>
          </w:sdt>
          <w:r>
            <w:tab/>
          </w:r>
          <w:r>
            <w:tab/>
            <w:t xml:space="preserve">May 2016 </w:t>
          </w:r>
          <w:r>
            <w:t>–</w:t>
          </w:r>
          <w:r w:rsidR="00F72233">
            <w:t xml:space="preserve"> August 2016</w:t>
          </w:r>
        </w:p>
        <w:sdt>
          <w:sdtPr>
            <w:id w:val="-2144340078"/>
            <w:placeholder>
              <w:docPart w:val="D2D8407899E69C4F8215895439A17A8D"/>
            </w:placeholder>
          </w:sdtPr>
          <w:sdtEndPr/>
          <w:sdtContent>
            <w:p w14:paraId="5A995C0B" w14:textId="69151F25" w:rsidR="00F72233" w:rsidRDefault="00F72233" w:rsidP="00F72233">
              <w:pPr>
                <w:pStyle w:val="BodyText"/>
              </w:pPr>
              <w:r>
                <w:t>Software Engineer Intern</w:t>
              </w:r>
            </w:p>
          </w:sdtContent>
        </w:sdt>
      </w:sdtContent>
    </w:sdt>
    <w:p w14:paraId="1E1AD9AD" w14:textId="1C59C940" w:rsidR="00F015DE" w:rsidRDefault="00084DF5" w:rsidP="00F72233">
      <w:pPr>
        <w:pStyle w:val="Heading2"/>
        <w:tabs>
          <w:tab w:val="left" w:pos="4820"/>
        </w:tabs>
      </w:pPr>
      <w:r>
        <w:t>Lanshark Computer Solutio</w:t>
      </w:r>
      <w:r w:rsidR="00F72233">
        <w:t>ns – Ocala, FL</w:t>
      </w:r>
      <w:r w:rsidR="000201D0">
        <w:tab/>
      </w:r>
      <w:r w:rsidR="00F72233">
        <w:tab/>
      </w:r>
      <w:r w:rsidR="00467F85">
        <w:t xml:space="preserve">October 2009 </w:t>
      </w:r>
      <w:r w:rsidR="00467F85">
        <w:t>–</w:t>
      </w:r>
      <w:r>
        <w:t xml:space="preserve"> February 2012</w:t>
      </w:r>
    </w:p>
    <w:sdt>
      <w:sdtPr>
        <w:id w:val="9459749"/>
        <w:placeholder>
          <w:docPart w:val="89A6157FD67D9B4FBC21EBC41D5CC79C"/>
        </w:placeholder>
      </w:sdtPr>
      <w:sdtEndPr/>
      <w:sdtContent>
        <w:p w14:paraId="071D7EFE" w14:textId="77777777" w:rsidR="00F015DE" w:rsidRDefault="00084DF5">
          <w:pPr>
            <w:pStyle w:val="BodyText"/>
          </w:pPr>
          <w:r>
            <w:t>Computer repairs and network troubleshooting</w:t>
          </w:r>
        </w:p>
      </w:sdtContent>
    </w:sdt>
    <w:p w14:paraId="119D9225" w14:textId="7C443A1A" w:rsidR="00F015DE" w:rsidRDefault="00467F85">
      <w:pPr>
        <w:pStyle w:val="Heading2"/>
      </w:pPr>
      <w:sdt>
        <w:sdtPr>
          <w:id w:val="9459752"/>
          <w:placeholder>
            <w:docPart w:val="6DFC85E70C2AA64BB61A5193C3CCB7D1"/>
          </w:placeholder>
        </w:sdtPr>
        <w:sdtEndPr/>
        <w:sdtContent>
          <w:r w:rsidR="00084DF5">
            <w:t>Triple Crown Homes</w:t>
          </w:r>
          <w:r w:rsidR="002E41C5">
            <w:t xml:space="preserve"> – Ocala, F</w:t>
          </w:r>
          <w:r w:rsidR="00F72233">
            <w:t>L</w:t>
          </w:r>
        </w:sdtContent>
      </w:sdt>
      <w:r w:rsidR="000201D0">
        <w:tab/>
      </w:r>
      <w:r w:rsidR="00084DF5">
        <w:t>Ma</w:t>
      </w:r>
      <w:r w:rsidR="00761707">
        <w:t>y 2012 – August 2012,</w:t>
      </w:r>
      <w:r w:rsidR="00761707" w:rsidRPr="00761707">
        <w:t xml:space="preserve"> </w:t>
      </w:r>
      <w:r w:rsidR="00761707">
        <w:t>May 2013 – August 2013</w:t>
      </w:r>
    </w:p>
    <w:p w14:paraId="64FC4DEF" w14:textId="77777777" w:rsidR="00F015DE" w:rsidRDefault="00467F85">
      <w:pPr>
        <w:pStyle w:val="BodyText"/>
      </w:pPr>
      <w:sdt>
        <w:sdtPr>
          <w:id w:val="9459753"/>
          <w:placeholder>
            <w:docPart w:val="E12B004793C288428DE6E77A247117BA"/>
          </w:placeholder>
        </w:sdtPr>
        <w:sdtEndPr/>
        <w:sdtContent>
          <w:r w:rsidR="00084DF5">
            <w:t>Network assistant</w:t>
          </w:r>
          <w:r w:rsidR="000D6A9F">
            <w:t xml:space="preserve"> </w:t>
          </w:r>
        </w:sdtContent>
      </w:sdt>
    </w:p>
    <w:p w14:paraId="3E46C861" w14:textId="77777777" w:rsidR="00F015DE" w:rsidRDefault="000201D0">
      <w:pPr>
        <w:pStyle w:val="Heading1"/>
      </w:pPr>
      <w:r>
        <w:t>Skills</w:t>
      </w:r>
    </w:p>
    <w:sdt>
      <w:sdtPr>
        <w:id w:val="9459754"/>
        <w:placeholder>
          <w:docPart w:val="EA86D1C50FB303419810F561ED26CCDA"/>
        </w:placeholder>
      </w:sdtPr>
      <w:sdtEndPr/>
      <w:sdtContent>
        <w:p w14:paraId="3C82030F" w14:textId="77777777" w:rsidR="000D6A9F" w:rsidRDefault="000D6A9F" w:rsidP="000D6A9F">
          <w:pPr>
            <w:pStyle w:val="BodyText"/>
          </w:pPr>
          <w:r>
            <w:t xml:space="preserve">Programing Languages – Java, </w:t>
          </w:r>
          <w:r w:rsidR="00FB362B">
            <w:t xml:space="preserve">C, </w:t>
          </w:r>
          <w:r>
            <w:t>C++, Ruby</w:t>
          </w:r>
          <w:r w:rsidR="00957AA0">
            <w:t>, Command Line(unix)</w:t>
          </w:r>
        </w:p>
        <w:p w14:paraId="62BC3DC6" w14:textId="77777777" w:rsidR="00FB362B" w:rsidRDefault="00FB362B" w:rsidP="00FB362B">
          <w:pPr>
            <w:pStyle w:val="Heading1"/>
            <w:ind w:left="0" w:firstLine="0"/>
          </w:pPr>
          <w:r>
            <w:t>Projects</w:t>
          </w:r>
        </w:p>
        <w:sdt>
          <w:sdtPr>
            <w:id w:val="-1583054349"/>
            <w:placeholder>
              <w:docPart w:val="6AC6BD9D1173E94BB8B16ACB6352CA3B"/>
            </w:placeholder>
          </w:sdtPr>
          <w:sdtEndPr/>
          <w:sdtContent>
            <w:p w14:paraId="7D3E0CAB" w14:textId="135D9758" w:rsidR="00F015DE" w:rsidRDefault="00FB362B" w:rsidP="00F72233">
              <w:pPr>
                <w:pStyle w:val="BodyText"/>
              </w:pPr>
              <w:r>
                <w:t xml:space="preserve">Developed a Check-in application for church group that could be used around the country. </w:t>
              </w:r>
            </w:p>
          </w:sdtContent>
        </w:sdt>
      </w:sdtContent>
    </w:sdt>
    <w:sectPr w:rsidR="00F015DE" w:rsidSect="00F015D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03C80" w14:textId="77777777" w:rsidR="000D7C53" w:rsidRDefault="000D7C53">
      <w:r>
        <w:separator/>
      </w:r>
    </w:p>
  </w:endnote>
  <w:endnote w:type="continuationSeparator" w:id="0">
    <w:p w14:paraId="1D09DD19" w14:textId="77777777" w:rsidR="000D7C53" w:rsidRDefault="000D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170FF" w14:textId="77777777" w:rsidR="00467F85" w:rsidRDefault="00467F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31C13" w14:textId="77777777" w:rsidR="000D7C53" w:rsidRDefault="000D7C53">
    <w:pPr>
      <w:pStyle w:val="Footer"/>
    </w:pPr>
    <w:r>
      <w:fldChar w:fldCharType="begin"/>
    </w:r>
    <w:r>
      <w:instrText xml:space="preserve"> Page </w:instrText>
    </w:r>
    <w:r>
      <w:fldChar w:fldCharType="separate"/>
    </w:r>
    <w:r w:rsidR="00F72233">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9928D" w14:textId="77777777" w:rsidR="00467F85" w:rsidRDefault="00467F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8FB46" w14:textId="77777777" w:rsidR="000D7C53" w:rsidRDefault="000D7C53">
      <w:r>
        <w:separator/>
      </w:r>
    </w:p>
  </w:footnote>
  <w:footnote w:type="continuationSeparator" w:id="0">
    <w:p w14:paraId="30320672" w14:textId="77777777" w:rsidR="000D7C53" w:rsidRDefault="000D7C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C971B" w14:textId="77777777" w:rsidR="00467F85" w:rsidRDefault="00467F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0D7C53" w14:paraId="5B1A8045" w14:textId="77777777">
      <w:trPr>
        <w:trHeight w:val="720"/>
      </w:trPr>
      <w:tc>
        <w:tcPr>
          <w:tcW w:w="10188" w:type="dxa"/>
          <w:vAlign w:val="center"/>
        </w:tcPr>
        <w:p w14:paraId="5ADD9860" w14:textId="77777777" w:rsidR="000D7C53" w:rsidRDefault="000D7C53"/>
      </w:tc>
      <w:tc>
        <w:tcPr>
          <w:tcW w:w="720" w:type="dxa"/>
          <w:shd w:val="clear" w:color="auto" w:fill="A9122A" w:themeFill="accent1"/>
          <w:vAlign w:val="center"/>
        </w:tcPr>
        <w:p w14:paraId="022B8859" w14:textId="77777777" w:rsidR="000D7C53" w:rsidRDefault="000D7C53"/>
      </w:tc>
    </w:tr>
  </w:tbl>
  <w:p w14:paraId="22B7AAEA" w14:textId="77777777" w:rsidR="000D7C53" w:rsidRDefault="000D7C5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0D7C53" w14:paraId="002281CB" w14:textId="77777777">
      <w:tc>
        <w:tcPr>
          <w:tcW w:w="9288" w:type="dxa"/>
          <w:vAlign w:val="center"/>
        </w:tcPr>
        <w:p w14:paraId="13B9F4D6" w14:textId="77777777" w:rsidR="000D7C53" w:rsidRDefault="000D7C53">
          <w:pPr>
            <w:pStyle w:val="Title"/>
          </w:pPr>
          <w:r>
            <w:fldChar w:fldCharType="begin"/>
          </w:r>
          <w:r>
            <w:instrText xml:space="preserve"> PLACEHOLDER </w:instrText>
          </w:r>
          <w:r>
            <w:fldChar w:fldCharType="begin"/>
          </w:r>
          <w:r>
            <w:instrText xml:space="preserve"> IF </w:instrText>
          </w:r>
          <w:fldSimple w:instr=" USERNAME ">
            <w:r>
              <w:rPr>
                <w:noProof/>
              </w:rPr>
              <w:instrText>Brian Caplan</w:instrText>
            </w:r>
          </w:fldSimple>
          <w:r>
            <w:instrText xml:space="preserve">="" "[Your Name]" </w:instrText>
          </w:r>
          <w:fldSimple w:instr=" USERNAME ">
            <w:r>
              <w:rPr>
                <w:noProof/>
              </w:rPr>
              <w:instrText>Brian Caplan</w:instrText>
            </w:r>
          </w:fldSimple>
          <w:r>
            <w:fldChar w:fldCharType="separate"/>
          </w:r>
          <w:r>
            <w:rPr>
              <w:noProof/>
            </w:rPr>
            <w:instrText>Brian Caplan</w:instrText>
          </w:r>
          <w:r>
            <w:fldChar w:fldCharType="end"/>
          </w:r>
          <w:r>
            <w:instrText xml:space="preserve"> \* MERGEFORMAT</w:instrText>
          </w:r>
          <w:r>
            <w:fldChar w:fldCharType="separate"/>
          </w:r>
          <w:r w:rsidR="00467F85">
            <w:t xml:space="preserve">Brian </w:t>
          </w:r>
          <w:r w:rsidR="00467F85">
            <w:rPr>
              <w:noProof/>
            </w:rPr>
            <w:t>Caplan</w:t>
          </w:r>
          <w:r>
            <w:fldChar w:fldCharType="end"/>
          </w:r>
        </w:p>
        <w:p w14:paraId="5FF279B3" w14:textId="77777777" w:rsidR="000D7C53" w:rsidRDefault="000D7C53">
          <w:pPr>
            <w:pStyle w:val="ContactDetails"/>
          </w:pPr>
          <w:r>
            <w:t xml:space="preserve">5889 N Nevada Ave #107 </w:t>
          </w:r>
          <w:r>
            <w:sym w:font="Wingdings 2" w:char="F097"/>
          </w:r>
          <w:r>
            <w:t xml:space="preserve"> Colorado Springs, Co 80918</w:t>
          </w:r>
          <w:r>
            <w:br/>
            <w:t xml:space="preserve">Phone: (352) </w:t>
          </w:r>
          <w:bookmarkStart w:id="0" w:name="_GoBack"/>
          <w:bookmarkEnd w:id="0"/>
          <w:r>
            <w:t xml:space="preserve">816-1067  </w:t>
          </w:r>
          <w:r>
            <w:sym w:font="Wingdings 2" w:char="F097"/>
          </w:r>
          <w:r>
            <w:t xml:space="preserve"> E-Mail: bcaplan@uccs.edu </w:t>
          </w:r>
        </w:p>
      </w:tc>
      <w:tc>
        <w:tcPr>
          <w:tcW w:w="1728" w:type="dxa"/>
          <w:vAlign w:val="center"/>
        </w:tcPr>
        <w:p w14:paraId="7433BE90" w14:textId="77777777" w:rsidR="000D7C53" w:rsidRDefault="000D7C53">
          <w:pPr>
            <w:pStyle w:val="Initials"/>
          </w:pPr>
        </w:p>
      </w:tc>
    </w:tr>
  </w:tbl>
  <w:p w14:paraId="46D9F661" w14:textId="77777777" w:rsidR="000D7C53" w:rsidRDefault="000D7C5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4DF5"/>
    <w:rsid w:val="000201D0"/>
    <w:rsid w:val="00084DF5"/>
    <w:rsid w:val="000B233E"/>
    <w:rsid w:val="000D6A9F"/>
    <w:rsid w:val="000D7C53"/>
    <w:rsid w:val="001F21FF"/>
    <w:rsid w:val="002E41C5"/>
    <w:rsid w:val="00300443"/>
    <w:rsid w:val="00360C0A"/>
    <w:rsid w:val="003A3C38"/>
    <w:rsid w:val="00437BEB"/>
    <w:rsid w:val="00467F85"/>
    <w:rsid w:val="0051260A"/>
    <w:rsid w:val="006A6A19"/>
    <w:rsid w:val="00757738"/>
    <w:rsid w:val="00761707"/>
    <w:rsid w:val="0078650F"/>
    <w:rsid w:val="008118CC"/>
    <w:rsid w:val="00957AA0"/>
    <w:rsid w:val="00995900"/>
    <w:rsid w:val="00BA551E"/>
    <w:rsid w:val="00C77343"/>
    <w:rsid w:val="00D516FC"/>
    <w:rsid w:val="00F015DE"/>
    <w:rsid w:val="00F72233"/>
    <w:rsid w:val="00FB3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3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F36F12B7220644AF33130EAC13EB6D"/>
        <w:category>
          <w:name w:val="General"/>
          <w:gallery w:val="placeholder"/>
        </w:category>
        <w:types>
          <w:type w:val="bbPlcHdr"/>
        </w:types>
        <w:behaviors>
          <w:behavior w:val="content"/>
        </w:behaviors>
        <w:guid w:val="{9D49EEA5-5BA5-594B-B7E6-33B3186A45DE}"/>
      </w:docPartPr>
      <w:docPartBody>
        <w:p w:rsidR="0095073C" w:rsidRDefault="0095073C">
          <w:pPr>
            <w:pStyle w:val="BAF36F12B7220644AF33130EAC13EB6D"/>
          </w:pPr>
          <w:r>
            <w:t>Lorem ipsum dolor</w:t>
          </w:r>
        </w:p>
      </w:docPartBody>
    </w:docPart>
    <w:docPart>
      <w:docPartPr>
        <w:name w:val="41840E29D9AC8A479029CEE1352C6894"/>
        <w:category>
          <w:name w:val="General"/>
          <w:gallery w:val="placeholder"/>
        </w:category>
        <w:types>
          <w:type w:val="bbPlcHdr"/>
        </w:types>
        <w:behaviors>
          <w:behavior w:val="content"/>
        </w:behaviors>
        <w:guid w:val="{7284F26C-12E3-FF4E-BE3F-68510CD67D17}"/>
      </w:docPartPr>
      <w:docPartBody>
        <w:p w:rsidR="0095073C" w:rsidRDefault="0095073C">
          <w:pPr>
            <w:pStyle w:val="41840E29D9AC8A479029CEE1352C6894"/>
          </w:pPr>
          <w:r>
            <w:t>Etiam cursus suscipit enim. Nulla facilisi. Integer eleifend diam eu diam. Donec dapibus enim sollicitudin nulla. Nam hendrerit. Nunc id nisi. Curabitur sed neque. Pellentesque placerat consequat pede.</w:t>
          </w:r>
        </w:p>
      </w:docPartBody>
    </w:docPart>
    <w:docPart>
      <w:docPartPr>
        <w:name w:val="22E5DC1704F3804389FC3299D287BCEC"/>
        <w:category>
          <w:name w:val="General"/>
          <w:gallery w:val="placeholder"/>
        </w:category>
        <w:types>
          <w:type w:val="bbPlcHdr"/>
        </w:types>
        <w:behaviors>
          <w:behavior w:val="content"/>
        </w:behaviors>
        <w:guid w:val="{49DC73A7-9DDC-774C-BA00-CE5F4DF4A3E3}"/>
      </w:docPartPr>
      <w:docPartBody>
        <w:p w:rsidR="0095073C" w:rsidRDefault="0095073C">
          <w:pPr>
            <w:pStyle w:val="22E5DC1704F3804389FC3299D287BCEC"/>
          </w:pPr>
          <w:r>
            <w:t>Aliquam dapibus.</w:t>
          </w:r>
        </w:p>
      </w:docPartBody>
    </w:docPart>
    <w:docPart>
      <w:docPartPr>
        <w:name w:val="89A6157FD67D9B4FBC21EBC41D5CC79C"/>
        <w:category>
          <w:name w:val="General"/>
          <w:gallery w:val="placeholder"/>
        </w:category>
        <w:types>
          <w:type w:val="bbPlcHdr"/>
        </w:types>
        <w:behaviors>
          <w:behavior w:val="content"/>
        </w:behaviors>
        <w:guid w:val="{8E9FFD91-3A08-2B45-BB86-7C61BFD90700}"/>
      </w:docPartPr>
      <w:docPartBody>
        <w:p w:rsidR="0095073C" w:rsidRDefault="0095073C">
          <w:pPr>
            <w:pStyle w:val="89A6157FD67D9B4FBC21EBC41D5CC7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FC85E70C2AA64BB61A5193C3CCB7D1"/>
        <w:category>
          <w:name w:val="General"/>
          <w:gallery w:val="placeholder"/>
        </w:category>
        <w:types>
          <w:type w:val="bbPlcHdr"/>
        </w:types>
        <w:behaviors>
          <w:behavior w:val="content"/>
        </w:behaviors>
        <w:guid w:val="{C0D9E8BF-D1E8-F94C-A22E-30ED20B57DF6}"/>
      </w:docPartPr>
      <w:docPartBody>
        <w:p w:rsidR="0095073C" w:rsidRDefault="0095073C">
          <w:pPr>
            <w:pStyle w:val="6DFC85E70C2AA64BB61A5193C3CCB7D1"/>
          </w:pPr>
          <w:r>
            <w:t>Aliquam dapibus.</w:t>
          </w:r>
        </w:p>
      </w:docPartBody>
    </w:docPart>
    <w:docPart>
      <w:docPartPr>
        <w:name w:val="E12B004793C288428DE6E77A247117BA"/>
        <w:category>
          <w:name w:val="General"/>
          <w:gallery w:val="placeholder"/>
        </w:category>
        <w:types>
          <w:type w:val="bbPlcHdr"/>
        </w:types>
        <w:behaviors>
          <w:behavior w:val="content"/>
        </w:behaviors>
        <w:guid w:val="{5E8822FE-170D-1240-9D04-412DA90D0F41}"/>
      </w:docPartPr>
      <w:docPartBody>
        <w:p w:rsidR="0095073C" w:rsidRDefault="0095073C">
          <w:pPr>
            <w:pStyle w:val="E12B004793C288428DE6E77A247117B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A86D1C50FB303419810F561ED26CCDA"/>
        <w:category>
          <w:name w:val="General"/>
          <w:gallery w:val="placeholder"/>
        </w:category>
        <w:types>
          <w:type w:val="bbPlcHdr"/>
        </w:types>
        <w:behaviors>
          <w:behavior w:val="content"/>
        </w:behaviors>
        <w:guid w:val="{C3D9EE6D-5E23-2645-8A40-99299A397622}"/>
      </w:docPartPr>
      <w:docPartBody>
        <w:p w:rsidR="0095073C" w:rsidRDefault="0095073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5073C" w:rsidRDefault="0095073C">
          <w:pPr>
            <w:pStyle w:val="EA86D1C50FB303419810F561ED26CCD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AC6BD9D1173E94BB8B16ACB6352CA3B"/>
        <w:category>
          <w:name w:val="General"/>
          <w:gallery w:val="placeholder"/>
        </w:category>
        <w:types>
          <w:type w:val="bbPlcHdr"/>
        </w:types>
        <w:behaviors>
          <w:behavior w:val="content"/>
        </w:behaviors>
        <w:guid w:val="{1A735679-A563-8A43-A450-E2FBAE838243}"/>
      </w:docPartPr>
      <w:docPartBody>
        <w:p w:rsidR="0095073C" w:rsidRDefault="0095073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5073C" w:rsidRDefault="0095073C" w:rsidP="0095073C">
          <w:pPr>
            <w:pStyle w:val="6AC6BD9D1173E94BB8B16ACB6352CA3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DF1C633C82F074B95A0D946B31E7C1F"/>
        <w:category>
          <w:name w:val="General"/>
          <w:gallery w:val="placeholder"/>
        </w:category>
        <w:types>
          <w:type w:val="bbPlcHdr"/>
        </w:types>
        <w:behaviors>
          <w:behavior w:val="content"/>
        </w:behaviors>
        <w:guid w:val="{86E3773A-2FE0-374C-9392-2BCC72821775}"/>
      </w:docPartPr>
      <w:docPartBody>
        <w:p w:rsidR="0032642D" w:rsidRDefault="00BD2B23" w:rsidP="00BD2B23">
          <w:pPr>
            <w:pStyle w:val="8DF1C633C82F074B95A0D946B31E7C1F"/>
          </w:pPr>
          <w:r>
            <w:t>Aliquam dapibus.</w:t>
          </w:r>
        </w:p>
      </w:docPartBody>
    </w:docPart>
    <w:docPart>
      <w:docPartPr>
        <w:name w:val="D2D8407899E69C4F8215895439A17A8D"/>
        <w:category>
          <w:name w:val="General"/>
          <w:gallery w:val="placeholder"/>
        </w:category>
        <w:types>
          <w:type w:val="bbPlcHdr"/>
        </w:types>
        <w:behaviors>
          <w:behavior w:val="content"/>
        </w:behaviors>
        <w:guid w:val="{BEC6727A-7DD1-AC49-BA8E-3D2F3031F12D}"/>
      </w:docPartPr>
      <w:docPartBody>
        <w:p w:rsidR="0032642D" w:rsidRDefault="00BD2B23" w:rsidP="00BD2B23">
          <w:pPr>
            <w:pStyle w:val="D2D8407899E69C4F8215895439A17A8D"/>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3C"/>
    <w:rsid w:val="0032642D"/>
    <w:rsid w:val="0086739B"/>
    <w:rsid w:val="0095073C"/>
    <w:rsid w:val="00BD2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20F9B48E1FA4B8C6D965F7803F3F7">
    <w:name w:val="2F420F9B48E1FA4B8C6D965F7803F3F7"/>
  </w:style>
  <w:style w:type="paragraph" w:customStyle="1" w:styleId="BAF36F12B7220644AF33130EAC13EB6D">
    <w:name w:val="BAF36F12B7220644AF33130EAC13EB6D"/>
  </w:style>
  <w:style w:type="paragraph" w:customStyle="1" w:styleId="41840E29D9AC8A479029CEE1352C6894">
    <w:name w:val="41840E29D9AC8A479029CEE1352C6894"/>
  </w:style>
  <w:style w:type="paragraph" w:customStyle="1" w:styleId="42A000B6FDE8E441BD8DFB291A3E3243">
    <w:name w:val="42A000B6FDE8E441BD8DFB291A3E3243"/>
  </w:style>
  <w:style w:type="paragraph" w:customStyle="1" w:styleId="96625ACA0035C44692B84D33220906C0">
    <w:name w:val="96625ACA0035C44692B84D33220906C0"/>
  </w:style>
  <w:style w:type="paragraph" w:customStyle="1" w:styleId="1E7FF080A7904744807DBB3362AEC75F">
    <w:name w:val="1E7FF080A7904744807DBB3362AEC75F"/>
  </w:style>
  <w:style w:type="paragraph" w:customStyle="1" w:styleId="FABEF1CC42974E409E127ABBA27C8EBF">
    <w:name w:val="FABEF1CC42974E409E127ABBA27C8EBF"/>
  </w:style>
  <w:style w:type="paragraph" w:customStyle="1" w:styleId="22E5DC1704F3804389FC3299D287BCEC">
    <w:name w:val="22E5DC1704F3804389FC3299D287BCEC"/>
  </w:style>
  <w:style w:type="paragraph" w:customStyle="1" w:styleId="89A6157FD67D9B4FBC21EBC41D5CC79C">
    <w:name w:val="89A6157FD67D9B4FBC21EBC41D5CC79C"/>
  </w:style>
  <w:style w:type="paragraph" w:customStyle="1" w:styleId="6DFC85E70C2AA64BB61A5193C3CCB7D1">
    <w:name w:val="6DFC85E70C2AA64BB61A5193C3CCB7D1"/>
  </w:style>
  <w:style w:type="paragraph" w:customStyle="1" w:styleId="E12B004793C288428DE6E77A247117BA">
    <w:name w:val="E12B004793C288428DE6E77A247117BA"/>
  </w:style>
  <w:style w:type="paragraph" w:styleId="BodyText">
    <w:name w:val="Body Text"/>
    <w:basedOn w:val="Normal"/>
    <w:link w:val="BodyTextChar"/>
    <w:rsid w:val="0095073C"/>
    <w:pPr>
      <w:spacing w:after="200"/>
    </w:pPr>
    <w:rPr>
      <w:rFonts w:eastAsiaTheme="minorHAnsi"/>
      <w:sz w:val="20"/>
      <w:szCs w:val="22"/>
      <w:lang w:eastAsia="en-US"/>
    </w:rPr>
  </w:style>
  <w:style w:type="character" w:customStyle="1" w:styleId="BodyTextChar">
    <w:name w:val="Body Text Char"/>
    <w:basedOn w:val="DefaultParagraphFont"/>
    <w:link w:val="BodyText"/>
    <w:rsid w:val="0095073C"/>
    <w:rPr>
      <w:rFonts w:eastAsiaTheme="minorHAnsi"/>
      <w:sz w:val="20"/>
      <w:szCs w:val="22"/>
      <w:lang w:eastAsia="en-US"/>
    </w:rPr>
  </w:style>
  <w:style w:type="paragraph" w:customStyle="1" w:styleId="EA86D1C50FB303419810F561ED26CCDA">
    <w:name w:val="EA86D1C50FB303419810F561ED26CCDA"/>
  </w:style>
  <w:style w:type="paragraph" w:customStyle="1" w:styleId="48C21E9AAF347D489CC441563C1B6208">
    <w:name w:val="48C21E9AAF347D489CC441563C1B6208"/>
    <w:rsid w:val="0095073C"/>
  </w:style>
  <w:style w:type="paragraph" w:customStyle="1" w:styleId="6AC6BD9D1173E94BB8B16ACB6352CA3B">
    <w:name w:val="6AC6BD9D1173E94BB8B16ACB6352CA3B"/>
    <w:rsid w:val="0095073C"/>
  </w:style>
  <w:style w:type="paragraph" w:customStyle="1" w:styleId="167B9DC2B412B54EBAC9D7D3B848043B">
    <w:name w:val="167B9DC2B412B54EBAC9D7D3B848043B"/>
    <w:rsid w:val="00BD2B23"/>
  </w:style>
  <w:style w:type="paragraph" w:customStyle="1" w:styleId="8BE85CA8990E034CBC616237D5D16D8D">
    <w:name w:val="8BE85CA8990E034CBC616237D5D16D8D"/>
    <w:rsid w:val="00BD2B23"/>
  </w:style>
  <w:style w:type="paragraph" w:customStyle="1" w:styleId="8DF1C633C82F074B95A0D946B31E7C1F">
    <w:name w:val="8DF1C633C82F074B95A0D946B31E7C1F"/>
    <w:rsid w:val="00BD2B23"/>
  </w:style>
  <w:style w:type="paragraph" w:customStyle="1" w:styleId="D2D8407899E69C4F8215895439A17A8D">
    <w:name w:val="D2D8407899E69C4F8215895439A17A8D"/>
    <w:rsid w:val="00BD2B23"/>
  </w:style>
  <w:style w:type="paragraph" w:customStyle="1" w:styleId="B2F9E1C9B2F7994B9D6B82DC28A20E89">
    <w:name w:val="B2F9E1C9B2F7994B9D6B82DC28A20E89"/>
    <w:rsid w:val="00BD2B23"/>
  </w:style>
  <w:style w:type="paragraph" w:customStyle="1" w:styleId="7871ABC9B4E3AC41B947B6F784AEA2DA">
    <w:name w:val="7871ABC9B4E3AC41B947B6F784AEA2DA"/>
    <w:rsid w:val="00BD2B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20F9B48E1FA4B8C6D965F7803F3F7">
    <w:name w:val="2F420F9B48E1FA4B8C6D965F7803F3F7"/>
  </w:style>
  <w:style w:type="paragraph" w:customStyle="1" w:styleId="BAF36F12B7220644AF33130EAC13EB6D">
    <w:name w:val="BAF36F12B7220644AF33130EAC13EB6D"/>
  </w:style>
  <w:style w:type="paragraph" w:customStyle="1" w:styleId="41840E29D9AC8A479029CEE1352C6894">
    <w:name w:val="41840E29D9AC8A479029CEE1352C6894"/>
  </w:style>
  <w:style w:type="paragraph" w:customStyle="1" w:styleId="42A000B6FDE8E441BD8DFB291A3E3243">
    <w:name w:val="42A000B6FDE8E441BD8DFB291A3E3243"/>
  </w:style>
  <w:style w:type="paragraph" w:customStyle="1" w:styleId="96625ACA0035C44692B84D33220906C0">
    <w:name w:val="96625ACA0035C44692B84D33220906C0"/>
  </w:style>
  <w:style w:type="paragraph" w:customStyle="1" w:styleId="1E7FF080A7904744807DBB3362AEC75F">
    <w:name w:val="1E7FF080A7904744807DBB3362AEC75F"/>
  </w:style>
  <w:style w:type="paragraph" w:customStyle="1" w:styleId="FABEF1CC42974E409E127ABBA27C8EBF">
    <w:name w:val="FABEF1CC42974E409E127ABBA27C8EBF"/>
  </w:style>
  <w:style w:type="paragraph" w:customStyle="1" w:styleId="22E5DC1704F3804389FC3299D287BCEC">
    <w:name w:val="22E5DC1704F3804389FC3299D287BCEC"/>
  </w:style>
  <w:style w:type="paragraph" w:customStyle="1" w:styleId="89A6157FD67D9B4FBC21EBC41D5CC79C">
    <w:name w:val="89A6157FD67D9B4FBC21EBC41D5CC79C"/>
  </w:style>
  <w:style w:type="paragraph" w:customStyle="1" w:styleId="6DFC85E70C2AA64BB61A5193C3CCB7D1">
    <w:name w:val="6DFC85E70C2AA64BB61A5193C3CCB7D1"/>
  </w:style>
  <w:style w:type="paragraph" w:customStyle="1" w:styleId="E12B004793C288428DE6E77A247117BA">
    <w:name w:val="E12B004793C288428DE6E77A247117BA"/>
  </w:style>
  <w:style w:type="paragraph" w:styleId="BodyText">
    <w:name w:val="Body Text"/>
    <w:basedOn w:val="Normal"/>
    <w:link w:val="BodyTextChar"/>
    <w:rsid w:val="0095073C"/>
    <w:pPr>
      <w:spacing w:after="200"/>
    </w:pPr>
    <w:rPr>
      <w:rFonts w:eastAsiaTheme="minorHAnsi"/>
      <w:sz w:val="20"/>
      <w:szCs w:val="22"/>
      <w:lang w:eastAsia="en-US"/>
    </w:rPr>
  </w:style>
  <w:style w:type="character" w:customStyle="1" w:styleId="BodyTextChar">
    <w:name w:val="Body Text Char"/>
    <w:basedOn w:val="DefaultParagraphFont"/>
    <w:link w:val="BodyText"/>
    <w:rsid w:val="0095073C"/>
    <w:rPr>
      <w:rFonts w:eastAsiaTheme="minorHAnsi"/>
      <w:sz w:val="20"/>
      <w:szCs w:val="22"/>
      <w:lang w:eastAsia="en-US"/>
    </w:rPr>
  </w:style>
  <w:style w:type="paragraph" w:customStyle="1" w:styleId="EA86D1C50FB303419810F561ED26CCDA">
    <w:name w:val="EA86D1C50FB303419810F561ED26CCDA"/>
  </w:style>
  <w:style w:type="paragraph" w:customStyle="1" w:styleId="48C21E9AAF347D489CC441563C1B6208">
    <w:name w:val="48C21E9AAF347D489CC441563C1B6208"/>
    <w:rsid w:val="0095073C"/>
  </w:style>
  <w:style w:type="paragraph" w:customStyle="1" w:styleId="6AC6BD9D1173E94BB8B16ACB6352CA3B">
    <w:name w:val="6AC6BD9D1173E94BB8B16ACB6352CA3B"/>
    <w:rsid w:val="0095073C"/>
  </w:style>
  <w:style w:type="paragraph" w:customStyle="1" w:styleId="167B9DC2B412B54EBAC9D7D3B848043B">
    <w:name w:val="167B9DC2B412B54EBAC9D7D3B848043B"/>
    <w:rsid w:val="00BD2B23"/>
  </w:style>
  <w:style w:type="paragraph" w:customStyle="1" w:styleId="8BE85CA8990E034CBC616237D5D16D8D">
    <w:name w:val="8BE85CA8990E034CBC616237D5D16D8D"/>
    <w:rsid w:val="00BD2B23"/>
  </w:style>
  <w:style w:type="paragraph" w:customStyle="1" w:styleId="8DF1C633C82F074B95A0D946B31E7C1F">
    <w:name w:val="8DF1C633C82F074B95A0D946B31E7C1F"/>
    <w:rsid w:val="00BD2B23"/>
  </w:style>
  <w:style w:type="paragraph" w:customStyle="1" w:styleId="D2D8407899E69C4F8215895439A17A8D">
    <w:name w:val="D2D8407899E69C4F8215895439A17A8D"/>
    <w:rsid w:val="00BD2B23"/>
  </w:style>
  <w:style w:type="paragraph" w:customStyle="1" w:styleId="B2F9E1C9B2F7994B9D6B82DC28A20E89">
    <w:name w:val="B2F9E1C9B2F7994B9D6B82DC28A20E89"/>
    <w:rsid w:val="00BD2B23"/>
  </w:style>
  <w:style w:type="paragraph" w:customStyle="1" w:styleId="7871ABC9B4E3AC41B947B6F784AEA2DA">
    <w:name w:val="7871ABC9B4E3AC41B947B6F784AEA2DA"/>
    <w:rsid w:val="00BD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87</TotalTime>
  <Pages>1</Pages>
  <Words>185</Words>
  <Characters>1058</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1241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Caplan</dc:creator>
  <cp:keywords/>
  <dc:description/>
  <cp:lastModifiedBy>Brian Caplan</cp:lastModifiedBy>
  <cp:revision>6</cp:revision>
  <dcterms:created xsi:type="dcterms:W3CDTF">2016-01-28T20:14:00Z</dcterms:created>
  <dcterms:modified xsi:type="dcterms:W3CDTF">2016-09-01T23:56:00Z</dcterms:modified>
  <cp:category/>
</cp:coreProperties>
</file>